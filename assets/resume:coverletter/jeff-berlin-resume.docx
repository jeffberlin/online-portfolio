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5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58"/>
        <w:gridCol w:w="6995"/>
      </w:tblGrid>
      <w:tr w:rsidR="00C420C8" w:rsidRPr="005152F2" w14:paraId="0F66F880" w14:textId="77777777" w:rsidTr="00504C7C">
        <w:trPr>
          <w:trHeight w:val="9661"/>
        </w:trPr>
        <w:tc>
          <w:tcPr>
            <w:tcW w:w="3058" w:type="dxa"/>
          </w:tcPr>
          <w:p w14:paraId="6CDC2C14" w14:textId="3557EC46" w:rsidR="00C420C8" w:rsidRPr="005152F2" w:rsidRDefault="00E203E6" w:rsidP="003856C9">
            <w:pPr>
              <w:pStyle w:val="Heading1"/>
            </w:pPr>
            <w:r>
              <w:t>Jeff Berlin</w:t>
            </w:r>
          </w:p>
          <w:p w14:paraId="5593EA29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555A4649" wp14:editId="034743C0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533F4A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&#13;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68AFA24" w14:textId="46B162DE" w:rsidR="00C420C8" w:rsidRPr="00C420C8" w:rsidRDefault="00E203E6" w:rsidP="00441EB9">
            <w:pPr>
              <w:pStyle w:val="Heading3"/>
            </w:pPr>
            <w:r>
              <w:t>Jeff@jbrally.com</w:t>
            </w:r>
          </w:p>
          <w:p w14:paraId="3CAB095A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5FFEDF6F" wp14:editId="4FCE987E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22C928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AWlIkDFiUAAJjeAAAOAAAAAAAAAAAAAAAAAC4CAABkcnMvZTJvRG9jLnhtbFBL&#13;&#10;AQItABQABgAIAAAAIQDbJ8Nc3AAAAAgBAAAPAAAAAAAAAAAAAAAAAHAnAABkcnMvZG93bnJldi54&#13;&#10;bWxQSwUGAAAAAAQABADzAAAAeSgAAAAA&#13;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0892861C" w14:textId="534BB403" w:rsidR="00C420C8" w:rsidRPr="00C420C8" w:rsidRDefault="00E203E6" w:rsidP="00441EB9">
            <w:pPr>
              <w:pStyle w:val="Heading3"/>
            </w:pPr>
            <w:r>
              <w:t>302-463-5129</w:t>
            </w:r>
          </w:p>
          <w:p w14:paraId="782F8D6D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43BCEB38" wp14:editId="4198AE31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033E1B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&#13;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535183B6" w14:textId="5226731D" w:rsidR="00C420C8" w:rsidRPr="00C420C8" w:rsidRDefault="00E203E6" w:rsidP="00441EB9">
            <w:pPr>
              <w:pStyle w:val="Heading3"/>
            </w:pPr>
            <w:r>
              <w:t>linkedin.com/in/jeff-berlin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58"/>
            </w:tblGrid>
            <w:tr w:rsidR="00C420C8" w:rsidRPr="005152F2" w14:paraId="428BACE2" w14:textId="77777777" w:rsidTr="00504C7C">
              <w:trPr>
                <w:trHeight w:val="545"/>
              </w:trPr>
              <w:tc>
                <w:tcPr>
                  <w:tcW w:w="3058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372BB206" w14:textId="77777777" w:rsidR="00C420C8" w:rsidRDefault="00E203E6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Portfolio:</w:t>
                  </w:r>
                </w:p>
                <w:p w14:paraId="7936B35B" w14:textId="6CF6E1F7" w:rsidR="00E203E6" w:rsidRPr="00441EB9" w:rsidRDefault="00E203E6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rFonts w:asciiTheme="minorHAnsi" w:eastAsiaTheme="minorHAnsi" w:hAnsiTheme="minorHAnsi" w:cstheme="minorBidi"/>
                      <w:szCs w:val="18"/>
                    </w:rPr>
                    <w:t>jeffberlindev.com</w:t>
                  </w:r>
                </w:p>
              </w:tc>
            </w:tr>
            <w:tr w:rsidR="00C420C8" w:rsidRPr="005152F2" w14:paraId="465156B8" w14:textId="77777777" w:rsidTr="00504C7C">
              <w:trPr>
                <w:trHeight w:val="2169"/>
              </w:trPr>
              <w:tc>
                <w:tcPr>
                  <w:tcW w:w="3058" w:type="dxa"/>
                  <w:tcMar>
                    <w:top w:w="288" w:type="dxa"/>
                    <w:bottom w:w="288" w:type="dxa"/>
                  </w:tcMar>
                </w:tcPr>
                <w:p w14:paraId="037439A4" w14:textId="57727D3F" w:rsidR="00C420C8" w:rsidRDefault="00745841" w:rsidP="002C77B9">
                  <w:pPr>
                    <w:pStyle w:val="Heading3"/>
                  </w:pPr>
                  <w:r>
                    <w:t>About me</w:t>
                  </w:r>
                </w:p>
                <w:p w14:paraId="1CD3EC65" w14:textId="77777777"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195F6864" wp14:editId="7C348EF4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F0D2443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920B1CA" w14:textId="28E5E3E0" w:rsidR="00C420C8" w:rsidRDefault="00745841" w:rsidP="00D11C4D">
                  <w:r>
                    <w:t>Designer and developer with 4+ years of designing, developing, and maintaining webpages. Experienced with start-ups and established companies in a wide range of industries.</w:t>
                  </w:r>
                </w:p>
              </w:tc>
            </w:tr>
            <w:tr w:rsidR="00C420C8" w:rsidRPr="005152F2" w14:paraId="58A72554" w14:textId="77777777" w:rsidTr="00504C7C">
              <w:trPr>
                <w:trHeight w:val="1637"/>
              </w:trPr>
              <w:tc>
                <w:tcPr>
                  <w:tcW w:w="3058" w:type="dxa"/>
                  <w:tcMar>
                    <w:top w:w="288" w:type="dxa"/>
                    <w:bottom w:w="288" w:type="dxa"/>
                  </w:tcMar>
                </w:tcPr>
                <w:p w14:paraId="39789D7F" w14:textId="77777777" w:rsidR="00C420C8" w:rsidRDefault="00000000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2366DD8606AE7047882A2D03A963608D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>
                        <w:t>Skills</w:t>
                      </w:r>
                    </w:sdtContent>
                  </w:sdt>
                </w:p>
                <w:p w14:paraId="633EE401" w14:textId="77777777"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075D238D" wp14:editId="1B2983E9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5491E01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EBDF684" w14:textId="52D7122C" w:rsidR="00C420C8" w:rsidRPr="005152F2" w:rsidRDefault="00745841" w:rsidP="00463463">
                  <w:r>
                    <w:t xml:space="preserve">Figma, </w:t>
                  </w:r>
                  <w:proofErr w:type="spellStart"/>
                  <w:r>
                    <w:t>Zeplin</w:t>
                  </w:r>
                  <w:proofErr w:type="spellEnd"/>
                  <w:r>
                    <w:t>, Adobe Creative Suite, HTML, CSS, JavaScript, jQuery, ReactJS, Bootstrap, WordPress</w:t>
                  </w:r>
                </w:p>
              </w:tc>
            </w:tr>
          </w:tbl>
          <w:p w14:paraId="1F4FFFA1" w14:textId="77777777" w:rsidR="00C420C8" w:rsidRPr="005152F2" w:rsidRDefault="00C420C8" w:rsidP="003856C9"/>
        </w:tc>
        <w:tc>
          <w:tcPr>
            <w:tcW w:w="6995" w:type="dxa"/>
          </w:tcPr>
          <w:tbl>
            <w:tblPr>
              <w:tblW w:w="6995" w:type="dxa"/>
              <w:tblInd w:w="1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95"/>
            </w:tblGrid>
            <w:tr w:rsidR="00C420C8" w14:paraId="55A9ECFA" w14:textId="77777777" w:rsidTr="00504C7C">
              <w:trPr>
                <w:trHeight w:val="3970"/>
              </w:trPr>
              <w:tc>
                <w:tcPr>
                  <w:tcW w:w="6995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B0E7D7B" w14:textId="77777777" w:rsidR="00C420C8" w:rsidRPr="005152F2" w:rsidRDefault="00000000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0554C417C8116F4DB377411D9198EE43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14:paraId="55F0C826" w14:textId="7120F480" w:rsidR="00C420C8" w:rsidRPr="0043426C" w:rsidRDefault="00E203E6" w:rsidP="002B3890">
                  <w:pPr>
                    <w:pStyle w:val="Heading4"/>
                  </w:pPr>
                  <w:r>
                    <w:t>Front End Web Developer / BMT micro, inc.</w:t>
                  </w:r>
                </w:p>
                <w:p w14:paraId="113B4C4C" w14:textId="6FD00A32" w:rsidR="00C420C8" w:rsidRPr="005152F2" w:rsidRDefault="00E203E6" w:rsidP="008F6337">
                  <w:pPr>
                    <w:pStyle w:val="Heading5"/>
                  </w:pPr>
                  <w:r>
                    <w:t>April 2018</w:t>
                  </w:r>
                  <w:r w:rsidR="00C420C8">
                    <w:t xml:space="preserve"> – </w:t>
                  </w:r>
                  <w:r>
                    <w:t>Present</w:t>
                  </w:r>
                </w:p>
                <w:p w14:paraId="67D3B5E7" w14:textId="1C891546" w:rsidR="00E203E6" w:rsidRDefault="00E203E6" w:rsidP="00745841">
                  <w:pPr>
                    <w:ind w:left="360"/>
                    <w:jc w:val="left"/>
                  </w:pPr>
                  <w:r>
                    <w:t>Redesigned and built the new company website, resulting in a 33% increase in website traffic</w:t>
                  </w:r>
                  <w:r w:rsidR="00745841">
                    <w:t>, along with a new company logo</w:t>
                  </w:r>
                  <w:r>
                    <w:t>.</w:t>
                  </w:r>
                  <w:r w:rsidR="00745841">
                    <w:t xml:space="preserve"> </w:t>
                  </w:r>
                  <w:r>
                    <w:t>Created a WordPress Plugin for customers that integrates with BMT Micro’s backend system</w:t>
                  </w:r>
                  <w:r w:rsidR="00745841">
                    <w:t xml:space="preserve"> and c</w:t>
                  </w:r>
                  <w:r>
                    <w:t>reate custom shopping carts for BMT’s customers.</w:t>
                  </w:r>
                </w:p>
                <w:p w14:paraId="39B7E136" w14:textId="233D000B" w:rsidR="00E203E6" w:rsidRPr="0043426C" w:rsidRDefault="00E203E6" w:rsidP="00E203E6">
                  <w:pPr>
                    <w:pStyle w:val="Heading4"/>
                  </w:pPr>
                  <w:r>
                    <w:t>ui/ux developer (Contract) / tru colors brewing</w:t>
                  </w:r>
                </w:p>
                <w:p w14:paraId="71DE7987" w14:textId="6C4A5870" w:rsidR="00E203E6" w:rsidRDefault="00E203E6" w:rsidP="00E203E6">
                  <w:pPr>
                    <w:pStyle w:val="Heading5"/>
                  </w:pPr>
                  <w:r>
                    <w:t>December 2017 – April 2018</w:t>
                  </w:r>
                </w:p>
                <w:p w14:paraId="0A402CF9" w14:textId="0D325FEF" w:rsidR="00E203E6" w:rsidRDefault="00745841" w:rsidP="00745841">
                  <w:pPr>
                    <w:ind w:left="360"/>
                    <w:jc w:val="left"/>
                  </w:pPr>
                  <w:r>
                    <w:t>Responsible for website design, functionality, and maintenance. Designed and created digital promotional materials.</w:t>
                  </w:r>
                </w:p>
                <w:p w14:paraId="0C0A0075" w14:textId="7A02CAA7" w:rsidR="00C420C8" w:rsidRPr="0043426C" w:rsidRDefault="00E203E6" w:rsidP="0043426C">
                  <w:pPr>
                    <w:pStyle w:val="Heading4"/>
                  </w:pPr>
                  <w:r>
                    <w:t>front end web developer / jomo, inc.</w:t>
                  </w:r>
                </w:p>
                <w:p w14:paraId="76C03888" w14:textId="4534E155" w:rsidR="00C420C8" w:rsidRDefault="00E203E6" w:rsidP="00F91A9C">
                  <w:pPr>
                    <w:pStyle w:val="Heading5"/>
                  </w:pPr>
                  <w:r>
                    <w:t>January 2017</w:t>
                  </w:r>
                  <w:r w:rsidR="00C420C8">
                    <w:t xml:space="preserve"> –</w:t>
                  </w:r>
                  <w:r>
                    <w:t xml:space="preserve"> December 2017</w:t>
                  </w:r>
                </w:p>
                <w:p w14:paraId="4745A3CE" w14:textId="17B5B06A" w:rsidR="00745841" w:rsidRDefault="00745841" w:rsidP="00745841">
                  <w:pPr>
                    <w:ind w:left="360"/>
                    <w:jc w:val="left"/>
                  </w:pPr>
                  <w:r>
                    <w:t>Built and maintained company websites based on the wireframes. Assisted with graphic design responsibilities for marketing campaigns. Consulted with mobile development team on app features and functionality.</w:t>
                  </w:r>
                </w:p>
              </w:tc>
            </w:tr>
            <w:tr w:rsidR="00C420C8" w14:paraId="0C2CE56D" w14:textId="77777777" w:rsidTr="00504C7C">
              <w:trPr>
                <w:trHeight w:val="3552"/>
              </w:trPr>
              <w:tc>
                <w:tcPr>
                  <w:tcW w:w="6995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72F5162C" w14:textId="77777777" w:rsidR="00C420C8" w:rsidRPr="005152F2" w:rsidRDefault="00000000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40C78FBA933AAF468625BC43655EC3D5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p w14:paraId="3F6090A4" w14:textId="5EB12737" w:rsidR="00C420C8" w:rsidRPr="0043426C" w:rsidRDefault="00D04B9A" w:rsidP="002B3890">
                  <w:pPr>
                    <w:pStyle w:val="Heading4"/>
                  </w:pPr>
                  <w:r>
                    <w:t>ux designer nanodegree</w:t>
                  </w:r>
                </w:p>
                <w:p w14:paraId="4B1422A8" w14:textId="3F25DAF1" w:rsidR="00D04B9A" w:rsidRDefault="00D04B9A" w:rsidP="00D04B9A">
                  <w:pPr>
                    <w:pStyle w:val="Heading5"/>
                  </w:pPr>
                  <w:r>
                    <w:t>Udacity</w:t>
                  </w:r>
                </w:p>
                <w:p w14:paraId="207D3A56" w14:textId="6E150213" w:rsidR="00D04B9A" w:rsidRPr="0043426C" w:rsidRDefault="00D04B9A" w:rsidP="00D04B9A">
                  <w:pPr>
                    <w:pStyle w:val="Heading4"/>
                  </w:pPr>
                  <w:r>
                    <w:t>React develop</w:t>
                  </w:r>
                  <w:r w:rsidR="009621F9">
                    <w:t>ment</w:t>
                  </w:r>
                  <w:r>
                    <w:t xml:space="preserve"> nanodegree</w:t>
                  </w:r>
                </w:p>
                <w:p w14:paraId="7D69FF21" w14:textId="0F38E755" w:rsidR="00D04B9A" w:rsidRDefault="00D04B9A" w:rsidP="00D04B9A">
                  <w:pPr>
                    <w:pStyle w:val="Heading5"/>
                  </w:pPr>
                  <w:r>
                    <w:t>Udacity</w:t>
                  </w:r>
                </w:p>
                <w:p w14:paraId="39D29225" w14:textId="15AD76AB" w:rsidR="00D04B9A" w:rsidRPr="0043426C" w:rsidRDefault="00D04B9A" w:rsidP="00D04B9A">
                  <w:pPr>
                    <w:pStyle w:val="Heading4"/>
                  </w:pPr>
                  <w:r>
                    <w:t>front end web development nanodegree</w:t>
                  </w:r>
                </w:p>
                <w:p w14:paraId="05042C87" w14:textId="7E6C4C30" w:rsidR="00D04B9A" w:rsidRPr="00D04B9A" w:rsidRDefault="00D04B9A" w:rsidP="00D04B9A">
                  <w:pPr>
                    <w:pStyle w:val="Heading5"/>
                  </w:pPr>
                  <w:r>
                    <w:t>Udacity</w:t>
                  </w:r>
                </w:p>
              </w:tc>
            </w:tr>
          </w:tbl>
          <w:p w14:paraId="6BC21330" w14:textId="77777777" w:rsidR="00C420C8" w:rsidRPr="005152F2" w:rsidRDefault="00C420C8" w:rsidP="003856C9"/>
        </w:tc>
      </w:tr>
    </w:tbl>
    <w:p w14:paraId="7C57F4E1" w14:textId="1944EB8A" w:rsidR="003F5FDB" w:rsidRDefault="003F5FDB" w:rsidP="00D04B9A">
      <w:pPr>
        <w:pStyle w:val="NoSpacing"/>
        <w:jc w:val="both"/>
      </w:pPr>
    </w:p>
    <w:sectPr w:rsidR="003F5FDB" w:rsidSect="00FE20E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1FD52" w14:textId="77777777" w:rsidR="002A3E50" w:rsidRDefault="002A3E50" w:rsidP="003856C9">
      <w:pPr>
        <w:spacing w:after="0" w:line="240" w:lineRule="auto"/>
      </w:pPr>
      <w:r>
        <w:separator/>
      </w:r>
    </w:p>
  </w:endnote>
  <w:endnote w:type="continuationSeparator" w:id="0">
    <w:p w14:paraId="597EB902" w14:textId="77777777" w:rsidR="002A3E50" w:rsidRDefault="002A3E5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2C84A" w14:textId="1E8DB5C5" w:rsidR="003856C9" w:rsidRDefault="003856C9" w:rsidP="00507362">
    <w:pPr>
      <w:pStyle w:val="Footer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F73D8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35A29C79" wp14:editId="3A599B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A67EBE1" id="Group 4" o:spid="_x0000_s1026" alt="&quot;&quot;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997F2" w14:textId="77777777" w:rsidR="002A3E50" w:rsidRDefault="002A3E50" w:rsidP="003856C9">
      <w:pPr>
        <w:spacing w:after="0" w:line="240" w:lineRule="auto"/>
      </w:pPr>
      <w:r>
        <w:separator/>
      </w:r>
    </w:p>
  </w:footnote>
  <w:footnote w:type="continuationSeparator" w:id="0">
    <w:p w14:paraId="25E2014C" w14:textId="77777777" w:rsidR="002A3E50" w:rsidRDefault="002A3E5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ADA57" w14:textId="4F40BB00" w:rsidR="003856C9" w:rsidRDefault="003856C9" w:rsidP="00D04B9A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DB457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95EA802" wp14:editId="4F601F6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502B11F" id="Group 17" o:spid="_x0000_s1026" alt="&quot;&quot;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D9D3BAB"/>
    <w:multiLevelType w:val="hybridMultilevel"/>
    <w:tmpl w:val="BFF0DAAC"/>
    <w:lvl w:ilvl="0" w:tplc="4F3AE0C0">
      <w:start w:val="3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160101">
    <w:abstractNumId w:val="9"/>
  </w:num>
  <w:num w:numId="2" w16cid:durableId="2106152717">
    <w:abstractNumId w:val="7"/>
  </w:num>
  <w:num w:numId="3" w16cid:durableId="1013990394">
    <w:abstractNumId w:val="6"/>
  </w:num>
  <w:num w:numId="4" w16cid:durableId="1863395857">
    <w:abstractNumId w:val="5"/>
  </w:num>
  <w:num w:numId="5" w16cid:durableId="1362710454">
    <w:abstractNumId w:val="4"/>
  </w:num>
  <w:num w:numId="6" w16cid:durableId="646325067">
    <w:abstractNumId w:val="8"/>
  </w:num>
  <w:num w:numId="7" w16cid:durableId="1295334333">
    <w:abstractNumId w:val="3"/>
  </w:num>
  <w:num w:numId="8" w16cid:durableId="469860227">
    <w:abstractNumId w:val="2"/>
  </w:num>
  <w:num w:numId="9" w16cid:durableId="2061439048">
    <w:abstractNumId w:val="1"/>
  </w:num>
  <w:num w:numId="10" w16cid:durableId="1087731057">
    <w:abstractNumId w:val="0"/>
  </w:num>
  <w:num w:numId="11" w16cid:durableId="12230550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E6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83B81"/>
    <w:rsid w:val="00293B83"/>
    <w:rsid w:val="002A3621"/>
    <w:rsid w:val="002A3E50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A64E0"/>
    <w:rsid w:val="004D03FF"/>
    <w:rsid w:val="004D22BB"/>
    <w:rsid w:val="00504C7C"/>
    <w:rsid w:val="00507362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6A7B11"/>
    <w:rsid w:val="00743379"/>
    <w:rsid w:val="00745841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621F9"/>
    <w:rsid w:val="009D1627"/>
    <w:rsid w:val="00A42F91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24AE7"/>
    <w:rsid w:val="00C420C8"/>
    <w:rsid w:val="00C4403A"/>
    <w:rsid w:val="00C705AB"/>
    <w:rsid w:val="00CE6306"/>
    <w:rsid w:val="00D04B9A"/>
    <w:rsid w:val="00D11C4D"/>
    <w:rsid w:val="00D5067A"/>
    <w:rsid w:val="00DC0F74"/>
    <w:rsid w:val="00DC79BB"/>
    <w:rsid w:val="00DF0A0F"/>
    <w:rsid w:val="00E203E6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CB9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ffberlin/Library/Containers/com.microsoft.Word/Data/Library/Application%20Support/Microsoft/Office/16.0/DTS/Search/%7bA43F5F26-E6B8-AB4C-A4A3-52109E2742FD%7dtf1639271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66DD8606AE7047882A2D03A9636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D0DCF-E808-B143-9423-DE2A4CE1C004}"/>
      </w:docPartPr>
      <w:docPartBody>
        <w:p w:rsidR="00A92D82" w:rsidRDefault="00000000">
          <w:pPr>
            <w:pStyle w:val="2366DD8606AE7047882A2D03A963608D"/>
          </w:pPr>
          <w:r>
            <w:t>Skills</w:t>
          </w:r>
        </w:p>
      </w:docPartBody>
    </w:docPart>
    <w:docPart>
      <w:docPartPr>
        <w:name w:val="0554C417C8116F4DB377411D9198E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7A8D5-E7AE-8B4B-B74B-E6FBCAF81D2A}"/>
      </w:docPartPr>
      <w:docPartBody>
        <w:p w:rsidR="00A92D82" w:rsidRDefault="00000000">
          <w:pPr>
            <w:pStyle w:val="0554C417C8116F4DB377411D9198EE43"/>
          </w:pPr>
          <w:r w:rsidRPr="005152F2">
            <w:t>Experience</w:t>
          </w:r>
        </w:p>
      </w:docPartBody>
    </w:docPart>
    <w:docPart>
      <w:docPartPr>
        <w:name w:val="40C78FBA933AAF468625BC43655EC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CF72F-9FD0-6B45-B66D-23A3C84D2CDE}"/>
      </w:docPartPr>
      <w:docPartBody>
        <w:p w:rsidR="00A92D82" w:rsidRDefault="00000000">
          <w:pPr>
            <w:pStyle w:val="40C78FBA933AAF468625BC43655EC3D5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97"/>
    <w:rsid w:val="000D09C5"/>
    <w:rsid w:val="002C13E3"/>
    <w:rsid w:val="008B3BB2"/>
    <w:rsid w:val="009A7A97"/>
    <w:rsid w:val="00A9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66DD8606AE7047882A2D03A963608D">
    <w:name w:val="2366DD8606AE7047882A2D03A963608D"/>
  </w:style>
  <w:style w:type="paragraph" w:customStyle="1" w:styleId="0554C417C8116F4DB377411D9198EE43">
    <w:name w:val="0554C417C8116F4DB377411D9198EE43"/>
  </w:style>
  <w:style w:type="paragraph" w:customStyle="1" w:styleId="40C78FBA933AAF468625BC43655EC3D5">
    <w:name w:val="40C78FBA933AAF468625BC43655EC3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CA302A-1316-4F52-91CA-11366B76961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DEDA65C-4501-4B98-B4CE-9F64975487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7A8CF2-B2A0-473F-91C8-99D7AFE2D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{A43F5F26-E6B8-AB4C-A4A3-52109E2742FD}tf16392718_win32.dotx</Template>
  <TotalTime>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2023-02-19T19:33:00Z</dcterms:created>
  <dcterms:modified xsi:type="dcterms:W3CDTF">2023-02-19T20:36:00Z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